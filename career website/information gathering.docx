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C38" w:rsidRPr="00722C38" w:rsidRDefault="00722C38" w:rsidP="00722C3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22C38">
        <w:rPr>
          <w:rFonts w:ascii="Helvetica" w:eastAsia="Times New Roman" w:hAnsi="Helvetica" w:cs="Helvetica"/>
          <w:color w:val="2D3B45"/>
          <w:sz w:val="24"/>
          <w:szCs w:val="24"/>
        </w:rPr>
        <w:t>What is the name of the job?</w:t>
      </w:r>
    </w:p>
    <w:p w:rsidR="00722C38" w:rsidRPr="00722C38" w:rsidRDefault="00722C38" w:rsidP="00722C3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22C38">
        <w:rPr>
          <w:rFonts w:ascii="Helvetica" w:eastAsia="Times New Roman" w:hAnsi="Helvetica" w:cs="Helvetica"/>
          <w:color w:val="2D3B45"/>
          <w:sz w:val="24"/>
          <w:szCs w:val="24"/>
        </w:rPr>
        <w:t>What does the job actually do?</w:t>
      </w:r>
    </w:p>
    <w:p w:rsidR="00722C38" w:rsidRPr="00722C38" w:rsidRDefault="00722C38" w:rsidP="00722C3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22C38">
        <w:rPr>
          <w:rFonts w:ascii="Helvetica" w:eastAsia="Times New Roman" w:hAnsi="Helvetica" w:cs="Helvetica"/>
          <w:color w:val="2D3B45"/>
          <w:sz w:val="24"/>
          <w:szCs w:val="24"/>
        </w:rPr>
        <w:t>Are there any industry leaders or famous folks in this career?</w:t>
      </w:r>
    </w:p>
    <w:p w:rsidR="00722C38" w:rsidRPr="00722C38" w:rsidRDefault="00722C38" w:rsidP="00722C3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22C38">
        <w:rPr>
          <w:rFonts w:ascii="Helvetica" w:eastAsia="Times New Roman" w:hAnsi="Helvetica" w:cs="Helvetica"/>
          <w:color w:val="2D3B45"/>
          <w:sz w:val="24"/>
          <w:szCs w:val="24"/>
        </w:rPr>
        <w:t>How many jobs are available? Now and projected for the future.</w:t>
      </w:r>
    </w:p>
    <w:p w:rsidR="00722C38" w:rsidRPr="00722C38" w:rsidRDefault="00722C38" w:rsidP="00722C3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22C38">
        <w:rPr>
          <w:rFonts w:ascii="Helvetica" w:eastAsia="Times New Roman" w:hAnsi="Helvetica" w:cs="Helvetica"/>
          <w:color w:val="2D3B45"/>
          <w:sz w:val="24"/>
          <w:szCs w:val="24"/>
        </w:rPr>
        <w:t>What companies hire this position?</w:t>
      </w:r>
    </w:p>
    <w:p w:rsidR="00722C38" w:rsidRPr="00722C38" w:rsidRDefault="00722C38" w:rsidP="00722C3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22C38">
        <w:rPr>
          <w:rFonts w:ascii="Helvetica" w:eastAsia="Times New Roman" w:hAnsi="Helvetica" w:cs="Helvetica"/>
          <w:color w:val="2D3B45"/>
          <w:sz w:val="24"/>
          <w:szCs w:val="24"/>
        </w:rPr>
        <w:t>What is the educational path to get there? Are there schools or institutes that are tops for this career? Are there internship positions available?</w:t>
      </w:r>
    </w:p>
    <w:p w:rsidR="00722C38" w:rsidRPr="00722C38" w:rsidRDefault="00722C38" w:rsidP="00722C3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22C38">
        <w:rPr>
          <w:rFonts w:ascii="Helvetica" w:eastAsia="Times New Roman" w:hAnsi="Helvetica" w:cs="Helvetica"/>
          <w:color w:val="2D3B45"/>
          <w:sz w:val="24"/>
          <w:szCs w:val="24"/>
        </w:rPr>
        <w:t xml:space="preserve">What are the benefits (starting salary, bonuses, </w:t>
      </w:r>
      <w:proofErr w:type="gramStart"/>
      <w:r w:rsidRPr="00722C38">
        <w:rPr>
          <w:rFonts w:ascii="Helvetica" w:eastAsia="Times New Roman" w:hAnsi="Helvetica" w:cs="Helvetica"/>
          <w:color w:val="2D3B45"/>
          <w:sz w:val="24"/>
          <w:szCs w:val="24"/>
        </w:rPr>
        <w:t>other</w:t>
      </w:r>
      <w:proofErr w:type="gramEnd"/>
      <w:r w:rsidRPr="00722C38">
        <w:rPr>
          <w:rFonts w:ascii="Helvetica" w:eastAsia="Times New Roman" w:hAnsi="Helvetica" w:cs="Helvetica"/>
          <w:color w:val="2D3B45"/>
          <w:sz w:val="24"/>
          <w:szCs w:val="24"/>
        </w:rPr>
        <w:t xml:space="preserve"> benefits)?</w:t>
      </w:r>
    </w:p>
    <w:p w:rsidR="00722C38" w:rsidRDefault="00722C38" w:rsidP="00722C3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22C38">
        <w:rPr>
          <w:rFonts w:ascii="Helvetica" w:eastAsia="Times New Roman" w:hAnsi="Helvetica" w:cs="Helvetica"/>
          <w:color w:val="2D3B45"/>
          <w:sz w:val="24"/>
          <w:szCs w:val="24"/>
        </w:rPr>
        <w:t>Is this something you think you would enjoy doing?</w:t>
      </w:r>
    </w:p>
    <w:p w:rsidR="00722C38" w:rsidRPr="00722C38" w:rsidRDefault="00722C38" w:rsidP="00722C38">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Job description, famous people, job growth, hiring companies, education, benefits, opinion </w:t>
      </w:r>
      <w:bookmarkStart w:id="0" w:name="_GoBack"/>
      <w:bookmarkEnd w:id="0"/>
    </w:p>
    <w:p w:rsidR="006518BA" w:rsidRDefault="00BB06C6">
      <w:pPr>
        <w:rPr>
          <w:rFonts w:ascii="Arial" w:hAnsi="Arial" w:cs="Arial"/>
          <w:sz w:val="27"/>
          <w:szCs w:val="27"/>
          <w:shd w:val="clear" w:color="auto" w:fill="FFFFFF"/>
        </w:rPr>
      </w:pPr>
      <w:r w:rsidRPr="00BB06C6">
        <w:rPr>
          <w:rFonts w:ascii="Arial" w:hAnsi="Arial" w:cs="Arial"/>
          <w:sz w:val="27"/>
          <w:szCs w:val="27"/>
          <w:shd w:val="clear" w:color="auto" w:fill="FFFFFF"/>
        </w:rPr>
        <w:t>Engineers often approach principals from a scientific point of view opposed to creative perspective, often associated with developers. Though applying creative methods in computer science is essential for an engineer as well, it is more important that engineers adhere to strict structural foundations.</w:t>
      </w:r>
    </w:p>
    <w:p w:rsidR="00BB06C6" w:rsidRDefault="00BB06C6" w:rsidP="00BB06C6"/>
    <w:p w:rsidR="00BB06C6" w:rsidRDefault="00BB06C6" w:rsidP="00BB06C6">
      <w:r>
        <w:t>Companies who hire software engineers include Microsoft, google, and NASA.</w:t>
      </w:r>
    </w:p>
    <w:p w:rsidR="00BB06C6" w:rsidRDefault="00BB06C6" w:rsidP="00BB06C6"/>
    <w:p w:rsidR="00BB06C6" w:rsidRDefault="00BB06C6" w:rsidP="00BB06C6">
      <w:r>
        <w:t>Software engineers earn $106, 0</w:t>
      </w:r>
      <w:r w:rsidR="003F768D">
        <w:t>50 in 2014 according to the BLS, and up to around $120,000.</w:t>
      </w:r>
    </w:p>
    <w:p w:rsidR="00BB06C6" w:rsidRDefault="00BB06C6" w:rsidP="00BB06C6"/>
    <w:p w:rsidR="00BB06C6" w:rsidRDefault="00BB06C6" w:rsidP="00BB06C6">
      <w:r>
        <w:t>22% growth by 2022</w:t>
      </w:r>
    </w:p>
    <w:p w:rsidR="00BB06C6" w:rsidRDefault="00BB06C6" w:rsidP="00BB06C6"/>
    <w:p w:rsidR="003F768D" w:rsidRDefault="00BB06C6" w:rsidP="00BB06C6">
      <w:r>
        <w:t>4 years education, major in computer science</w:t>
      </w:r>
    </w:p>
    <w:p w:rsidR="00BB06C6" w:rsidRDefault="00BB06C6" w:rsidP="00BB06C6"/>
    <w:p w:rsidR="00BB06C6" w:rsidRDefault="00722C38" w:rsidP="00BB06C6">
      <w:pPr>
        <w:pStyle w:val="ListParagraph"/>
        <w:numPr>
          <w:ilvl w:val="0"/>
          <w:numId w:val="1"/>
        </w:numPr>
      </w:pPr>
      <w:hyperlink r:id="rId5" w:history="1">
        <w:r w:rsidR="00BB06C6" w:rsidRPr="00DF2BDA">
          <w:rPr>
            <w:rStyle w:val="Hyperlink"/>
          </w:rPr>
          <w:t>https://www.computerscience.org/careers/software-engineer/</w:t>
        </w:r>
      </w:hyperlink>
      <w:r w:rsidR="00BB06C6">
        <w:t xml:space="preserve"> </w:t>
      </w:r>
    </w:p>
    <w:p w:rsidR="003F768D" w:rsidRDefault="003F768D" w:rsidP="003F768D"/>
    <w:p w:rsidR="003F768D" w:rsidRDefault="003F768D" w:rsidP="003F768D">
      <w:proofErr w:type="gramStart"/>
      <w:r>
        <w:t>famous</w:t>
      </w:r>
      <w:proofErr w:type="gramEnd"/>
      <w:r>
        <w:t xml:space="preserve"> software engineers include mark Zuckerberg, James Gosling, and Jack Dorsey who founded </w:t>
      </w:r>
      <w:proofErr w:type="spellStart"/>
      <w:r>
        <w:t>facebook</w:t>
      </w:r>
      <w:proofErr w:type="spellEnd"/>
      <w:r>
        <w:t xml:space="preserve">, wrote </w:t>
      </w:r>
      <w:proofErr w:type="spellStart"/>
      <w:r>
        <w:t>javascript</w:t>
      </w:r>
      <w:proofErr w:type="spellEnd"/>
      <w:r>
        <w:t xml:space="preserve"> programming language, and founded twitter respectively </w:t>
      </w:r>
    </w:p>
    <w:p w:rsidR="003F768D" w:rsidRDefault="003F768D" w:rsidP="003F768D">
      <w:r>
        <w:tab/>
        <w:t>-</w:t>
      </w:r>
    </w:p>
    <w:p w:rsidR="003F768D" w:rsidRDefault="003F768D" w:rsidP="003F768D">
      <w:pPr>
        <w:rPr>
          <w:rFonts w:ascii="Arial" w:hAnsi="Arial" w:cs="Arial"/>
          <w:color w:val="333333"/>
          <w:sz w:val="21"/>
          <w:szCs w:val="21"/>
          <w:shd w:val="clear" w:color="auto" w:fill="FFFFFF"/>
        </w:rPr>
      </w:pPr>
      <w:r>
        <w:rPr>
          <w:rFonts w:ascii="Arial" w:hAnsi="Arial" w:cs="Arial"/>
          <w:color w:val="333333"/>
          <w:sz w:val="21"/>
          <w:szCs w:val="21"/>
          <w:shd w:val="clear" w:color="auto" w:fill="FFFFFF"/>
        </w:rPr>
        <w:t>For the foreseeable future, the demand for skilled and qualified software engineers has no end, according to Robert Half. This demand is fostered by a transforming economic landscape, driven by the need for computing technology solutions. With the advent of the Internet of Things, smart cities, green technology and big data, all industries are quickly becoming technology industries.</w:t>
      </w:r>
    </w:p>
    <w:p w:rsidR="003F768D" w:rsidRDefault="003F768D" w:rsidP="003F768D">
      <w:hyperlink r:id="rId6" w:history="1">
        <w:r w:rsidRPr="009B44A8">
          <w:rPr>
            <w:rStyle w:val="Hyperlink"/>
          </w:rPr>
          <w:t>https://www.computerscienceonline.org/software-engineering/</w:t>
        </w:r>
      </w:hyperlink>
      <w:r>
        <w:t xml:space="preserve"> </w:t>
      </w:r>
    </w:p>
    <w:p w:rsidR="003F768D" w:rsidRDefault="003F768D" w:rsidP="003F768D"/>
    <w:p w:rsidR="003F768D" w:rsidRDefault="003F768D" w:rsidP="003F768D">
      <w:proofErr w:type="gramStart"/>
      <w:r>
        <w:t>education</w:t>
      </w:r>
      <w:proofErr w:type="gramEnd"/>
      <w:r>
        <w:t xml:space="preserve"> needed: bachelor’s degree </w:t>
      </w:r>
      <w:r w:rsidR="00D9407B">
        <w:t xml:space="preserve">in computer science </w:t>
      </w:r>
      <w:r>
        <w:t>for certain, possibly masters depending on the employer</w:t>
      </w:r>
    </w:p>
    <w:p w:rsidR="003F768D" w:rsidRDefault="003F768D" w:rsidP="003F768D">
      <w:proofErr w:type="gramStart"/>
      <w:r>
        <w:t>experience</w:t>
      </w:r>
      <w:proofErr w:type="gramEnd"/>
      <w:r>
        <w:t xml:space="preserve"> is always appreciated.  Try an internship</w:t>
      </w:r>
    </w:p>
    <w:p w:rsidR="003F768D" w:rsidRDefault="003F768D" w:rsidP="003F768D">
      <w:hyperlink r:id="rId7" w:history="1">
        <w:r w:rsidRPr="009B44A8">
          <w:rPr>
            <w:rStyle w:val="Hyperlink"/>
          </w:rPr>
          <w:t>https://study.com/articles/Become_a_Computer_Software_Engineer_Education_and_Career_Roadmap.html</w:t>
        </w:r>
      </w:hyperlink>
      <w:r>
        <w:t xml:space="preserve"> </w:t>
      </w:r>
    </w:p>
    <w:p w:rsidR="00D9407B" w:rsidRDefault="00D9407B" w:rsidP="003F768D">
      <w:proofErr w:type="gramStart"/>
      <w:r>
        <w:t>benefits</w:t>
      </w:r>
      <w:proofErr w:type="gramEnd"/>
      <w:r>
        <w:t xml:space="preserve"> include:</w:t>
      </w:r>
    </w:p>
    <w:p w:rsidR="00D9407B" w:rsidRDefault="00D9407B" w:rsidP="003F768D">
      <w:proofErr w:type="gramStart"/>
      <w:r>
        <w:t>good</w:t>
      </w:r>
      <w:proofErr w:type="gramEnd"/>
      <w:r>
        <w:t xml:space="preserve"> pay rate</w:t>
      </w:r>
    </w:p>
    <w:p w:rsidR="00D9407B" w:rsidRDefault="00D9407B" w:rsidP="003F768D">
      <w:proofErr w:type="gramStart"/>
      <w:r>
        <w:t>work</w:t>
      </w:r>
      <w:proofErr w:type="gramEnd"/>
      <w:r>
        <w:t xml:space="preserve"> from home or at a comfortable office</w:t>
      </w:r>
    </w:p>
    <w:p w:rsidR="00D9407B" w:rsidRDefault="00D9407B" w:rsidP="003F768D">
      <w:proofErr w:type="gramStart"/>
      <w:r>
        <w:t>work</w:t>
      </w:r>
      <w:proofErr w:type="gramEnd"/>
      <w:r>
        <w:t xml:space="preserve"> anywhere (skills are extremely transferable from company to company)</w:t>
      </w:r>
    </w:p>
    <w:p w:rsidR="00D9407B" w:rsidRDefault="00D9407B" w:rsidP="003F768D">
      <w:proofErr w:type="gramStart"/>
      <w:r>
        <w:t>constantly</w:t>
      </w:r>
      <w:proofErr w:type="gramEnd"/>
      <w:r>
        <w:t xml:space="preserve"> learning something new</w:t>
      </w:r>
    </w:p>
    <w:p w:rsidR="00D9407B" w:rsidRDefault="00D9407B" w:rsidP="003F768D">
      <w:proofErr w:type="gramStart"/>
      <w:r>
        <w:t>creative</w:t>
      </w:r>
      <w:proofErr w:type="gramEnd"/>
      <w:r>
        <w:t xml:space="preserve"> work field</w:t>
      </w:r>
    </w:p>
    <w:p w:rsidR="00D9407B" w:rsidRDefault="00D9407B" w:rsidP="003F768D">
      <w:hyperlink r:id="rId8" w:history="1">
        <w:r w:rsidRPr="009B44A8">
          <w:rPr>
            <w:rStyle w:val="Hyperlink"/>
          </w:rPr>
          <w:t>http://www.industryconnect.org/top-advantages-software-developer-jobs/</w:t>
        </w:r>
      </w:hyperlink>
      <w:r>
        <w:t xml:space="preserve"> </w:t>
      </w:r>
    </w:p>
    <w:p w:rsidR="00D9407B" w:rsidRDefault="00D9407B" w:rsidP="003F768D"/>
    <w:p w:rsidR="00D9407B" w:rsidRDefault="00D9407B" w:rsidP="003F768D">
      <w:proofErr w:type="gramStart"/>
      <w:r>
        <w:t>job</w:t>
      </w:r>
      <w:proofErr w:type="gramEnd"/>
      <w:r>
        <w:t xml:space="preserve"> demand: the career of a software engineer will increase about 24% by 2026 due to the nature and direction of society becoming more and more digitally reliant.  </w:t>
      </w:r>
    </w:p>
    <w:p w:rsidR="00D9407B" w:rsidRDefault="00D9407B" w:rsidP="003F768D">
      <w:r>
        <w:t>-</w:t>
      </w:r>
    </w:p>
    <w:p w:rsidR="00D9407B" w:rsidRDefault="00D9407B" w:rsidP="00D9407B">
      <w:pPr>
        <w:pStyle w:val="Heading4"/>
        <w:shd w:val="clear" w:color="auto" w:fill="FFFFFF"/>
        <w:spacing w:before="0" w:beforeAutospacing="0" w:after="0" w:afterAutospacing="0" w:line="293" w:lineRule="atLeast"/>
        <w:rPr>
          <w:rFonts w:ascii="Arial" w:hAnsi="Arial" w:cs="Arial"/>
          <w:color w:val="000000"/>
          <w:sz w:val="21"/>
          <w:szCs w:val="21"/>
        </w:rPr>
      </w:pPr>
      <w:hyperlink r:id="rId9" w:anchor="tab-2" w:history="1">
        <w:r>
          <w:rPr>
            <w:rStyle w:val="Hyperlink"/>
            <w:rFonts w:ascii="Arial" w:hAnsi="Arial" w:cs="Arial"/>
            <w:color w:val="333333"/>
            <w:sz w:val="21"/>
            <w:szCs w:val="21"/>
          </w:rPr>
          <w:t>What Software Developers Do</w:t>
        </w:r>
      </w:hyperlink>
    </w:p>
    <w:p w:rsidR="00D9407B" w:rsidRDefault="00D9407B" w:rsidP="00D9407B">
      <w:pPr>
        <w:pStyle w:val="NormalWeb"/>
        <w:shd w:val="clear" w:color="auto" w:fill="FFFFFF"/>
        <w:spacing w:before="0" w:beforeAutospacing="0" w:after="240" w:afterAutospacing="0" w:line="312" w:lineRule="atLeast"/>
        <w:rPr>
          <w:rFonts w:ascii="Tahoma" w:hAnsi="Tahoma" w:cs="Tahoma"/>
          <w:color w:val="333333"/>
          <w:sz w:val="20"/>
          <w:szCs w:val="20"/>
        </w:rPr>
      </w:pPr>
      <w:r>
        <w:rPr>
          <w:rFonts w:ascii="Tahoma" w:hAnsi="Tahoma" w:cs="Tahoma"/>
          <w:color w:val="333333"/>
          <w:sz w:val="20"/>
          <w:szCs w:val="20"/>
        </w:rPr>
        <w:t>Software developers are the creative minds behind computer programs. Some develop the applications that allow people to do specific tasks on a computer or another device. Others develop the underlying systems that run the devices or that control networks.</w:t>
      </w:r>
    </w:p>
    <w:p w:rsidR="00D9407B" w:rsidRDefault="00D9407B" w:rsidP="003F768D">
      <w:hyperlink r:id="rId10" w:history="1">
        <w:r w:rsidRPr="009B44A8">
          <w:rPr>
            <w:rStyle w:val="Hyperlink"/>
          </w:rPr>
          <w:t>https://www.bls.gov/ooh/computer-and-information-technology/software-developers.htm</w:t>
        </w:r>
      </w:hyperlink>
      <w:r>
        <w:t xml:space="preserve"> </w:t>
      </w:r>
    </w:p>
    <w:p w:rsidR="00D9407B" w:rsidRDefault="00D9407B" w:rsidP="003F768D"/>
    <w:p w:rsidR="00BB06C6" w:rsidRPr="00BB06C6" w:rsidRDefault="00BB06C6" w:rsidP="00BB06C6"/>
    <w:sectPr w:rsidR="00BB06C6" w:rsidRPr="00BB0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1612B"/>
    <w:multiLevelType w:val="multilevel"/>
    <w:tmpl w:val="0216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B6C7C"/>
    <w:multiLevelType w:val="multilevel"/>
    <w:tmpl w:val="593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66157"/>
    <w:multiLevelType w:val="hybridMultilevel"/>
    <w:tmpl w:val="C096DA2E"/>
    <w:lvl w:ilvl="0" w:tplc="211A5232">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C6"/>
    <w:rsid w:val="003F768D"/>
    <w:rsid w:val="006518BA"/>
    <w:rsid w:val="00722C38"/>
    <w:rsid w:val="00BB06C6"/>
    <w:rsid w:val="00D9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6F9A"/>
  <w15:chartTrackingRefBased/>
  <w15:docId w15:val="{C292C426-13F9-44AE-896D-E76C3DC5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940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C6"/>
    <w:pPr>
      <w:ind w:left="720"/>
      <w:contextualSpacing/>
    </w:pPr>
  </w:style>
  <w:style w:type="character" w:styleId="Hyperlink">
    <w:name w:val="Hyperlink"/>
    <w:basedOn w:val="DefaultParagraphFont"/>
    <w:uiPriority w:val="99"/>
    <w:unhideWhenUsed/>
    <w:rsid w:val="00BB06C6"/>
    <w:rPr>
      <w:color w:val="0563C1" w:themeColor="hyperlink"/>
      <w:u w:val="single"/>
    </w:rPr>
  </w:style>
  <w:style w:type="character" w:customStyle="1" w:styleId="Heading4Char">
    <w:name w:val="Heading 4 Char"/>
    <w:basedOn w:val="DefaultParagraphFont"/>
    <w:link w:val="Heading4"/>
    <w:uiPriority w:val="9"/>
    <w:rsid w:val="00D9407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40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642923">
      <w:bodyDiv w:val="1"/>
      <w:marLeft w:val="0"/>
      <w:marRight w:val="0"/>
      <w:marTop w:val="0"/>
      <w:marBottom w:val="0"/>
      <w:divBdr>
        <w:top w:val="none" w:sz="0" w:space="0" w:color="auto"/>
        <w:left w:val="none" w:sz="0" w:space="0" w:color="auto"/>
        <w:bottom w:val="none" w:sz="0" w:space="0" w:color="auto"/>
        <w:right w:val="none" w:sz="0" w:space="0" w:color="auto"/>
      </w:divBdr>
    </w:div>
    <w:div w:id="494347752">
      <w:bodyDiv w:val="1"/>
      <w:marLeft w:val="0"/>
      <w:marRight w:val="0"/>
      <w:marTop w:val="0"/>
      <w:marBottom w:val="0"/>
      <w:divBdr>
        <w:top w:val="none" w:sz="0" w:space="0" w:color="auto"/>
        <w:left w:val="none" w:sz="0" w:space="0" w:color="auto"/>
        <w:bottom w:val="none" w:sz="0" w:space="0" w:color="auto"/>
        <w:right w:val="none" w:sz="0" w:space="0" w:color="auto"/>
      </w:divBdr>
    </w:div>
    <w:div w:id="49704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yconnect.org/top-advantages-software-developer-jobs/" TargetMode="External"/><Relationship Id="rId3" Type="http://schemas.openxmlformats.org/officeDocument/2006/relationships/settings" Target="settings.xml"/><Relationship Id="rId7" Type="http://schemas.openxmlformats.org/officeDocument/2006/relationships/hyperlink" Target="https://study.com/articles/Become_a_Computer_Software_Engineer_Education_and_Career_Roadma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scienceonline.org/software-engineering/" TargetMode="External"/><Relationship Id="rId11" Type="http://schemas.openxmlformats.org/officeDocument/2006/relationships/fontTable" Target="fontTable.xml"/><Relationship Id="rId5" Type="http://schemas.openxmlformats.org/officeDocument/2006/relationships/hyperlink" Target="https://www.computerscience.org/careers/software-engineer/" TargetMode="External"/><Relationship Id="rId10" Type="http://schemas.openxmlformats.org/officeDocument/2006/relationships/hyperlink" Target="https://www.bls.gov/ooh/computer-and-information-technology/software-developers.htm" TargetMode="External"/><Relationship Id="rId4" Type="http://schemas.openxmlformats.org/officeDocument/2006/relationships/webSettings" Target="webSettings.xml"/><Relationship Id="rId9" Type="http://schemas.openxmlformats.org/officeDocument/2006/relationships/hyperlink" Target="https://www.bls.gov/ooh/computer-and-information-technology/software-develop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8E068339</Template>
  <TotalTime>52</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Snohomish School District 201</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Behunin, Brendan</dc:creator>
  <cp:keywords/>
  <dc:description/>
  <cp:lastModifiedBy>Behunin, Brendan</cp:lastModifiedBy>
  <cp:revision>6</cp:revision>
  <dcterms:created xsi:type="dcterms:W3CDTF">2019-01-07T16:20:00Z</dcterms:created>
  <dcterms:modified xsi:type="dcterms:W3CDTF">2019-01-09T16:23:00Z</dcterms:modified>
</cp:coreProperties>
</file>